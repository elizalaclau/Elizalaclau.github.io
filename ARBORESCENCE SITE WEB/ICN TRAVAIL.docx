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23" w:rsidRDefault="005D1F2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3249" wp14:editId="4DEA0E82">
                <wp:simplePos x="0" y="0"/>
                <wp:positionH relativeFrom="column">
                  <wp:posOffset>395605</wp:posOffset>
                </wp:positionH>
                <wp:positionV relativeFrom="paragraph">
                  <wp:posOffset>4196080</wp:posOffset>
                </wp:positionV>
                <wp:extent cx="2790825" cy="36861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F23" w:rsidRDefault="005D1F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4324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1.15pt;margin-top:330.4pt;width:219.75pt;height:29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" fillcolor="white [3201]" strokecolor="white [3212]" strokeweight=".5pt">
                <v:textbox>
                  <w:txbxContent>
                    <w:p w:rsidR="005D1F23" w:rsidRDefault="005D1F23"/>
                  </w:txbxContent>
                </v:textbox>
              </v:shape>
            </w:pict>
          </mc:Fallback>
        </mc:AlternateContent>
      </w:r>
    </w:p>
    <w:p w:rsidR="005D1F23" w:rsidRPr="005D1F23" w:rsidRDefault="005D1F23" w:rsidP="005D1F23"/>
    <w:p w:rsidR="005D1F23" w:rsidRPr="005D1F23" w:rsidRDefault="001977CC" w:rsidP="005D1F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6C592" wp14:editId="6C865205">
                <wp:simplePos x="0" y="0"/>
                <wp:positionH relativeFrom="column">
                  <wp:posOffset>-252095</wp:posOffset>
                </wp:positionH>
                <wp:positionV relativeFrom="paragraph">
                  <wp:posOffset>328930</wp:posOffset>
                </wp:positionV>
                <wp:extent cx="2162175" cy="5524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Pr="001977CC" w:rsidRDefault="001977CC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977CC">
                              <w:rPr>
                                <w:i/>
                                <w:sz w:val="24"/>
                                <w:szCs w:val="24"/>
                              </w:rPr>
                              <w:t>Cellule musculaire observé au microscope optique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C592" id="Zone de texte 28" o:spid="_x0000_s1027" type="#_x0000_t202" style="position:absolute;margin-left:-19.85pt;margin-top:25.9pt;width:170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" fillcolor="white [3212]" strokecolor="white [3212]" strokeweight=".5pt">
                <v:textbox>
                  <w:txbxContent>
                    <w:p w:rsidR="00212A6D" w:rsidRPr="001977CC" w:rsidRDefault="001977CC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1977CC">
                        <w:rPr>
                          <w:i/>
                          <w:sz w:val="24"/>
                          <w:szCs w:val="24"/>
                        </w:rPr>
                        <w:t>Cellule musculaire observé au microscope optique :</w:t>
                      </w:r>
                    </w:p>
                  </w:txbxContent>
                </v:textbox>
              </v:shape>
            </w:pict>
          </mc:Fallback>
        </mc:AlternateContent>
      </w:r>
      <w:r w:rsidR="00212A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94086" wp14:editId="3A8D2B5F">
                <wp:simplePos x="0" y="0"/>
                <wp:positionH relativeFrom="margin">
                  <wp:posOffset>2381250</wp:posOffset>
                </wp:positionH>
                <wp:positionV relativeFrom="paragraph">
                  <wp:posOffset>157480</wp:posOffset>
                </wp:positionV>
                <wp:extent cx="2047875" cy="4953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Pr="00212A6D" w:rsidRDefault="00212A6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12A6D">
                              <w:rPr>
                                <w:i/>
                                <w:sz w:val="24"/>
                                <w:szCs w:val="24"/>
                              </w:rPr>
                              <w:t>Schéma légendé d’une cellule musculaire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4086" id="Zone de texte 19" o:spid="_x0000_s1028" type="#_x0000_t202" style="position:absolute;margin-left:187.5pt;margin-top:12.4pt;width:161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" fillcolor="white [3201]" strokecolor="white [3212]" strokeweight=".5pt">
                <v:textbox>
                  <w:txbxContent>
                    <w:p w:rsidR="00212A6D" w:rsidRPr="00212A6D" w:rsidRDefault="00212A6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212A6D">
                        <w:rPr>
                          <w:i/>
                          <w:sz w:val="24"/>
                          <w:szCs w:val="24"/>
                        </w:rPr>
                        <w:t>Schéma légendé d’une cellule musculaire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1F23" w:rsidRPr="005D1F23" w:rsidRDefault="005D1F23" w:rsidP="005D1F23"/>
    <w:p w:rsidR="005D1F23" w:rsidRPr="005D1F23" w:rsidRDefault="00212A6D" w:rsidP="005D1F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F920B" wp14:editId="51A284D1">
                <wp:simplePos x="0" y="0"/>
                <wp:positionH relativeFrom="margin">
                  <wp:posOffset>2319655</wp:posOffset>
                </wp:positionH>
                <wp:positionV relativeFrom="paragraph">
                  <wp:posOffset>186690</wp:posOffset>
                </wp:positionV>
                <wp:extent cx="3914775" cy="21526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15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F23" w:rsidRDefault="005D1F2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EC477F" wp14:editId="147FB5F8">
                                  <wp:extent cx="3800884" cy="2152650"/>
                                  <wp:effectExtent l="0" t="0" r="952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ell_muscul2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8119" cy="2156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920B" id="Zone de texte 2" o:spid="_x0000_s1029" type="#_x0000_t202" style="position:absolute;margin-left:182.65pt;margin-top:14.7pt;width:308.2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" fillcolor="white [3212]" strokecolor="white [3212]" strokeweight=".5pt">
                <v:textbox>
                  <w:txbxContent>
                    <w:p w:rsidR="005D1F23" w:rsidRDefault="005D1F2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EC477F" wp14:editId="147FB5F8">
                            <wp:extent cx="3800884" cy="2152650"/>
                            <wp:effectExtent l="0" t="0" r="952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ell_muscul2.g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8119" cy="2156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1F23" w:rsidRPr="005D1F23" w:rsidRDefault="00212A6D" w:rsidP="005D1F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62865</wp:posOffset>
                </wp:positionV>
                <wp:extent cx="2400300" cy="19431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Default="00212A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305050" cy="182880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300_225______8---j-9808-cellules-nerveuses-dissociei--es-moelle-ei--piniei---re-x60-md_7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0" type="#_x0000_t202" style="position:absolute;margin-left:-16.1pt;margin-top:4.95pt;width:189pt;height:1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" fillcolor="white [3201]" strokecolor="white [3212]" strokeweight=".5pt">
                <v:textbox>
                  <w:txbxContent>
                    <w:p w:rsidR="00212A6D" w:rsidRDefault="00212A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305050" cy="1828800"/>
                            <wp:effectExtent l="0" t="0" r="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300_225______8---j-9808-cellules-nerveuses-dissociei--es-moelle-ei--piniei---re-x60-md_7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0" cy="1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212A6D" w:rsidP="005D1F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A268F" wp14:editId="2176421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238375" cy="6096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Pr="00212A6D" w:rsidRDefault="00212A6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12A6D">
                              <w:rPr>
                                <w:i/>
                                <w:sz w:val="24"/>
                                <w:szCs w:val="24"/>
                              </w:rPr>
                              <w:t>Schéma légendé d’une cellule nerveuse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A268F" id="Zone de texte 21" o:spid="_x0000_s1031" type="#_x0000_t202" style="position:absolute;margin-left:0;margin-top:.55pt;width:176.25pt;height:48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" fillcolor="white [3201]" strokecolor="white [3212]" strokeweight=".5pt">
                <v:textbox>
                  <w:txbxContent>
                    <w:p w:rsidR="00212A6D" w:rsidRPr="00212A6D" w:rsidRDefault="00212A6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212A6D">
                        <w:rPr>
                          <w:i/>
                          <w:sz w:val="24"/>
                          <w:szCs w:val="24"/>
                        </w:rPr>
                        <w:t>Schéma légendé d’une cellule nerveuse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1F23" w:rsidRPr="005D1F23" w:rsidRDefault="005D1F23" w:rsidP="005D1F23"/>
    <w:p w:rsidR="005D1F23" w:rsidRPr="005D1F23" w:rsidRDefault="00212A6D" w:rsidP="005D1F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164AE" wp14:editId="5A303057">
                <wp:simplePos x="0" y="0"/>
                <wp:positionH relativeFrom="column">
                  <wp:posOffset>805180</wp:posOffset>
                </wp:positionH>
                <wp:positionV relativeFrom="paragraph">
                  <wp:posOffset>6985</wp:posOffset>
                </wp:positionV>
                <wp:extent cx="3486150" cy="393382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Default="00212A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F8DB60F" wp14:editId="5A8E54F5">
                                  <wp:extent cx="3152420" cy="382905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ellule-nerveus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054" cy="3894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64AE" id="Zone de texte 20" o:spid="_x0000_s1032" type="#_x0000_t202" style="position:absolute;margin-left:63.4pt;margin-top:.55pt;width:274.5pt;height:30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" fillcolor="white [3201]" strokecolor="white [3212]" strokeweight=".5pt">
                <v:textbox>
                  <w:txbxContent>
                    <w:p w:rsidR="00212A6D" w:rsidRDefault="00212A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F8DB60F" wp14:editId="5A8E54F5">
                            <wp:extent cx="3152420" cy="382905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ellule-nerveus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054" cy="3894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Pr="005D1F23" w:rsidRDefault="005D1F23" w:rsidP="005D1F23"/>
    <w:p w:rsidR="005D1F23" w:rsidRDefault="005D1F23" w:rsidP="005D1F23"/>
    <w:p w:rsidR="0095180C" w:rsidRDefault="005D1F23" w:rsidP="005D1F23">
      <w:pPr>
        <w:tabs>
          <w:tab w:val="left" w:pos="7125"/>
        </w:tabs>
      </w:pPr>
      <w:r>
        <w:tab/>
      </w: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8974A7" w:rsidRDefault="00212A6D" w:rsidP="008974A7">
      <w:pPr>
        <w:keepNext/>
        <w:tabs>
          <w:tab w:val="left" w:pos="712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A49D3" wp14:editId="0A8EC85F">
                <wp:simplePos x="0" y="0"/>
                <wp:positionH relativeFrom="margin">
                  <wp:align>left</wp:align>
                </wp:positionH>
                <wp:positionV relativeFrom="paragraph">
                  <wp:posOffset>-528320</wp:posOffset>
                </wp:positionV>
                <wp:extent cx="3152775" cy="552450"/>
                <wp:effectExtent l="0" t="0" r="2857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Pr="00212A6D" w:rsidRDefault="00212A6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12A6D">
                              <w:rPr>
                                <w:i/>
                                <w:sz w:val="24"/>
                                <w:szCs w:val="24"/>
                              </w:rPr>
                              <w:t>Cellule végétale autotrophe observé à deux microscopes différents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49D3" id="Zone de texte 22" o:spid="_x0000_s1033" type="#_x0000_t202" style="position:absolute;margin-left:0;margin-top:-41.6pt;width:248.25pt;height:43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" fillcolor="white [3201]" strokecolor="white [3212]" strokeweight=".5pt">
                <v:textbox>
                  <w:txbxContent>
                    <w:p w:rsidR="00212A6D" w:rsidRPr="00212A6D" w:rsidRDefault="00212A6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212A6D">
                        <w:rPr>
                          <w:i/>
                          <w:sz w:val="24"/>
                          <w:szCs w:val="24"/>
                        </w:rPr>
                        <w:t>Cellule végétale autotrophe observé à deux microscopes différents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4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99824" wp14:editId="5F3E5652">
                <wp:simplePos x="0" y="0"/>
                <wp:positionH relativeFrom="column">
                  <wp:posOffset>1786255</wp:posOffset>
                </wp:positionH>
                <wp:positionV relativeFrom="paragraph">
                  <wp:posOffset>1633855</wp:posOffset>
                </wp:positionV>
                <wp:extent cx="714375" cy="2571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74A7" w:rsidRPr="008974A7" w:rsidRDefault="008974A7" w:rsidP="008974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74A7">
                              <w:rPr>
                                <w:sz w:val="16"/>
                                <w:szCs w:val="16"/>
                              </w:rPr>
                              <w:t>chloroplaste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9824" id="Zone de texte 17" o:spid="_x0000_s1034" type="#_x0000_t202" style="position:absolute;margin-left:140.65pt;margin-top:128.65pt;width:5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" fillcolor="white [3201]" strokecolor="white [3212]" strokeweight=".5pt">
                <v:textbox>
                  <w:txbxContent>
                    <w:p w:rsidR="008974A7" w:rsidRPr="008974A7" w:rsidRDefault="008974A7" w:rsidP="008974A7">
                      <w:pPr>
                        <w:rPr>
                          <w:sz w:val="16"/>
                          <w:szCs w:val="16"/>
                        </w:rPr>
                      </w:pPr>
                      <w:r w:rsidRPr="008974A7">
                        <w:rPr>
                          <w:sz w:val="16"/>
                          <w:szCs w:val="16"/>
                        </w:rPr>
                        <w:t>chloroplaste</w:t>
                      </w:r>
                    </w:p>
                  </w:txbxContent>
                </v:textbox>
              </v:shape>
            </w:pict>
          </mc:Fallback>
        </mc:AlternateContent>
      </w:r>
      <w:r w:rsidR="008974A7">
        <w:rPr>
          <w:noProof/>
          <w:lang w:eastAsia="fr-FR"/>
        </w:rPr>
        <w:drawing>
          <wp:inline distT="0" distB="0" distL="0" distR="0" wp14:anchorId="75827F4C" wp14:editId="2A5A7BF3">
            <wp:extent cx="5108575" cy="273748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F23" w:rsidRDefault="005D1F23" w:rsidP="005D1F23">
      <w:pPr>
        <w:tabs>
          <w:tab w:val="left" w:pos="7125"/>
        </w:tabs>
      </w:pPr>
    </w:p>
    <w:p w:rsidR="005D1F23" w:rsidRDefault="00212A6D" w:rsidP="005D1F23">
      <w:pPr>
        <w:tabs>
          <w:tab w:val="left" w:pos="7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78262" wp14:editId="7A81A9A9">
                <wp:simplePos x="0" y="0"/>
                <wp:positionH relativeFrom="margin">
                  <wp:posOffset>-247650</wp:posOffset>
                </wp:positionH>
                <wp:positionV relativeFrom="paragraph">
                  <wp:posOffset>113030</wp:posOffset>
                </wp:positionV>
                <wp:extent cx="2667000" cy="58102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Pr="00212A6D" w:rsidRDefault="00212A6D" w:rsidP="00212A6D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Cellule végétale hétérotrophe </w:t>
                            </w:r>
                            <w:r w:rsidRPr="00212A6D">
                              <w:rPr>
                                <w:i/>
                                <w:sz w:val="24"/>
                                <w:szCs w:val="24"/>
                              </w:rPr>
                              <w:t>observé à deux microscopes différents :</w:t>
                            </w:r>
                          </w:p>
                          <w:p w:rsidR="00212A6D" w:rsidRDefault="00212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8262" id="Zone de texte 23" o:spid="_x0000_s1035" type="#_x0000_t202" style="position:absolute;margin-left:-19.5pt;margin-top:8.9pt;width:210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" fillcolor="white [3201]" strokecolor="white [3212]" strokeweight=".5pt">
                <v:textbox>
                  <w:txbxContent>
                    <w:p w:rsidR="00212A6D" w:rsidRPr="00212A6D" w:rsidRDefault="00212A6D" w:rsidP="00212A6D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Cellule végétale hétérotrophe </w:t>
                      </w:r>
                      <w:r w:rsidRPr="00212A6D">
                        <w:rPr>
                          <w:i/>
                          <w:sz w:val="24"/>
                          <w:szCs w:val="24"/>
                        </w:rPr>
                        <w:t>observé à deux microscopes différents :</w:t>
                      </w:r>
                    </w:p>
                    <w:p w:rsidR="00212A6D" w:rsidRDefault="00212A6D"/>
                  </w:txbxContent>
                </v:textbox>
                <w10:wrap anchorx="margin"/>
              </v:shape>
            </w:pict>
          </mc:Fallback>
        </mc:AlternateContent>
      </w:r>
    </w:p>
    <w:p w:rsidR="005D1F23" w:rsidRDefault="005D1F23" w:rsidP="005D1F23">
      <w:pPr>
        <w:tabs>
          <w:tab w:val="left" w:pos="7125"/>
        </w:tabs>
      </w:pPr>
    </w:p>
    <w:p w:rsidR="005D1F23" w:rsidRDefault="00212A6D" w:rsidP="005D1F23">
      <w:pPr>
        <w:tabs>
          <w:tab w:val="left" w:pos="7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5AED3" wp14:editId="0F007C98">
                <wp:simplePos x="0" y="0"/>
                <wp:positionH relativeFrom="column">
                  <wp:posOffset>-233045</wp:posOffset>
                </wp:positionH>
                <wp:positionV relativeFrom="paragraph">
                  <wp:posOffset>261620</wp:posOffset>
                </wp:positionV>
                <wp:extent cx="5591175" cy="3581400"/>
                <wp:effectExtent l="0" t="0" r="2857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2A6D" w:rsidRDefault="00212A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C5381EA" wp14:editId="6AABB0D7">
                                  <wp:extent cx="5267325" cy="3267075"/>
                                  <wp:effectExtent l="0" t="0" r="9525" b="952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Une+cellule+d%u2019épithélium+buccal+HETEROTROPH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9939" cy="3380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AED3" id="Zone de texte 24" o:spid="_x0000_s1036" type="#_x0000_t202" style="position:absolute;margin-left:-18.35pt;margin-top:20.6pt;width:440.25pt;height:2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" fillcolor="white [3201]" strokecolor="white [3212]" strokeweight=".5pt">
                <v:textbox>
                  <w:txbxContent>
                    <w:p w:rsidR="00212A6D" w:rsidRDefault="00212A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C5381EA" wp14:editId="6AABB0D7">
                            <wp:extent cx="5267325" cy="3267075"/>
                            <wp:effectExtent l="0" t="0" r="9525" b="952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Une+cellule+d%u2019épithélium+buccal+HETEROTROPH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9939" cy="3380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</w:p>
    <w:p w:rsidR="005D1F23" w:rsidRDefault="005D1F23" w:rsidP="005D1F23">
      <w:pPr>
        <w:tabs>
          <w:tab w:val="left" w:pos="7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2DA8C" wp14:editId="2DB6E91A">
                <wp:simplePos x="0" y="0"/>
                <wp:positionH relativeFrom="margin">
                  <wp:align>left</wp:align>
                </wp:positionH>
                <wp:positionV relativeFrom="paragraph">
                  <wp:posOffset>1101090</wp:posOffset>
                </wp:positionV>
                <wp:extent cx="5295900" cy="3486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F23" w:rsidRDefault="00212A6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52651FE" wp14:editId="4A245251">
                                  <wp:extent cx="2857500" cy="190500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300_225______8---j-9808-cellules-nerveuses-dissociei--es-moelle-ei--piniei---re-x60-md_7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A8C" id="Zone de texte 8" o:spid="_x0000_s1037" type="#_x0000_t202" style="position:absolute;margin-left:0;margin-top:86.7pt;width:417pt;height:274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" fillcolor="white [3201]" strokecolor="white [3212]" strokeweight=".5pt">
                <v:textbox>
                  <w:txbxContent>
                    <w:p w:rsidR="005D1F23" w:rsidRDefault="00212A6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52651FE" wp14:editId="4A245251">
                            <wp:extent cx="2857500" cy="1905000"/>
                            <wp:effectExtent l="0" t="0" r="0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300_225______8---j-9808-cellules-nerveuses-dissociei--es-moelle-ei--piniei---re-x60-md_7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960AC" wp14:editId="0E1EA2B8">
                <wp:simplePos x="0" y="0"/>
                <wp:positionH relativeFrom="margin">
                  <wp:posOffset>386080</wp:posOffset>
                </wp:positionH>
                <wp:positionV relativeFrom="paragraph">
                  <wp:posOffset>158749</wp:posOffset>
                </wp:positionV>
                <wp:extent cx="5353050" cy="8096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3530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F23" w:rsidRDefault="005D1F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60AC" id="Zone de texte 6" o:spid="_x0000_s1038" type="#_x0000_t202" style="position:absolute;margin-left:30.4pt;margin-top:12.5pt;width:421.5pt;height:6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" fillcolor="white [3212]" strokecolor="white [3212]" strokeweight=".5pt">
                <v:textbox>
                  <w:txbxContent>
                    <w:p w:rsidR="005D1F23" w:rsidRDefault="005D1F23"/>
                  </w:txbxContent>
                </v:textbox>
                <w10:wrap anchorx="margin"/>
              </v:shape>
            </w:pict>
          </mc:Fallback>
        </mc:AlternateContent>
      </w: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Default="008974A7" w:rsidP="005D1F23">
      <w:pPr>
        <w:tabs>
          <w:tab w:val="left" w:pos="7125"/>
        </w:tabs>
      </w:pPr>
    </w:p>
    <w:p w:rsidR="008974A7" w:rsidRPr="005D1F23" w:rsidRDefault="008974A7" w:rsidP="005D1F23">
      <w:pPr>
        <w:tabs>
          <w:tab w:val="left" w:pos="7125"/>
        </w:tabs>
      </w:pPr>
    </w:p>
    <w:sectPr w:rsidR="008974A7" w:rsidRPr="005D1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4A7" w:rsidRDefault="008974A7" w:rsidP="008974A7">
      <w:pPr>
        <w:spacing w:after="0" w:line="240" w:lineRule="auto"/>
      </w:pPr>
      <w:r>
        <w:separator/>
      </w:r>
    </w:p>
  </w:endnote>
  <w:endnote w:type="continuationSeparator" w:id="0">
    <w:p w:rsidR="008974A7" w:rsidRDefault="008974A7" w:rsidP="0089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4A7" w:rsidRDefault="008974A7" w:rsidP="008974A7">
      <w:pPr>
        <w:spacing w:after="0" w:line="240" w:lineRule="auto"/>
      </w:pPr>
      <w:r>
        <w:separator/>
      </w:r>
    </w:p>
  </w:footnote>
  <w:footnote w:type="continuationSeparator" w:id="0">
    <w:p w:rsidR="008974A7" w:rsidRDefault="008974A7" w:rsidP="00897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23"/>
    <w:rsid w:val="001977CC"/>
    <w:rsid w:val="00212A6D"/>
    <w:rsid w:val="005D1F23"/>
    <w:rsid w:val="008974A7"/>
    <w:rsid w:val="009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EA0F06"/>
  <w15:chartTrackingRefBased/>
  <w15:docId w15:val="{02B1667E-D298-4491-8D33-78ACEE9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7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4A7"/>
  </w:style>
  <w:style w:type="paragraph" w:styleId="Pieddepage">
    <w:name w:val="footer"/>
    <w:basedOn w:val="Normal"/>
    <w:link w:val="PieddepageCar"/>
    <w:uiPriority w:val="99"/>
    <w:unhideWhenUsed/>
    <w:rsid w:val="00897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4A7"/>
  </w:style>
  <w:style w:type="paragraph" w:styleId="Lgende">
    <w:name w:val="caption"/>
    <w:basedOn w:val="Normal"/>
    <w:next w:val="Normal"/>
    <w:uiPriority w:val="35"/>
    <w:unhideWhenUsed/>
    <w:qFormat/>
    <w:rsid w:val="008974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6BC6E2BD</Template>
  <TotalTime>32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Charles despiau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LACLAU</dc:creator>
  <cp:keywords/>
  <dc:description/>
  <cp:lastModifiedBy>Eliza LACLAU</cp:lastModifiedBy>
  <cp:revision>1</cp:revision>
  <dcterms:created xsi:type="dcterms:W3CDTF">2019-04-29T10:32:00Z</dcterms:created>
  <dcterms:modified xsi:type="dcterms:W3CDTF">2019-04-29T11:04:00Z</dcterms:modified>
</cp:coreProperties>
</file>