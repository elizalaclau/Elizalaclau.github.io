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1C" w:rsidRDefault="000C651C" w:rsidP="000C651C">
      <w:r>
        <w:t>&lt;!DOCTYPE html&gt;</w:t>
      </w:r>
    </w:p>
    <w:p w:rsidR="000C651C" w:rsidRDefault="000C651C" w:rsidP="000C651C">
      <w:r>
        <w:t>&lt;html&gt;</w:t>
      </w:r>
    </w:p>
    <w:p w:rsidR="000C651C" w:rsidRDefault="000C651C" w:rsidP="000C651C">
      <w:r>
        <w:tab/>
        <w:t>&lt;head&gt;</w:t>
      </w:r>
    </w:p>
    <w:p w:rsidR="000C651C" w:rsidRDefault="000C651C" w:rsidP="000C651C">
      <w:r>
        <w:tab/>
      </w:r>
      <w:r>
        <w:tab/>
        <w:t>&lt;title&gt; Comment fonctionne un etre vivant pluricellulaire?&lt;/title&gt;</w:t>
      </w:r>
    </w:p>
    <w:p w:rsidR="000C651C" w:rsidRDefault="000C651C" w:rsidP="000C651C">
      <w:r>
        <w:tab/>
      </w:r>
      <w:r>
        <w:tab/>
        <w:t>&lt;meta charset= "UTF-8"/&gt;</w:t>
      </w:r>
    </w:p>
    <w:p w:rsidR="000C651C" w:rsidRDefault="000C651C" w:rsidP="000C651C">
      <w:r>
        <w:tab/>
      </w:r>
      <w:r>
        <w:tab/>
        <w:t>&lt;style&gt;</w:t>
      </w:r>
    </w:p>
    <w:p w:rsidR="000C651C" w:rsidRDefault="000C651C" w:rsidP="000C651C">
      <w:r>
        <w:tab/>
      </w:r>
      <w:r>
        <w:tab/>
      </w:r>
      <w:r>
        <w:tab/>
        <w:t>h1{color:red;</w:t>
      </w:r>
    </w:p>
    <w:p w:rsidR="000C651C" w:rsidRDefault="000C651C" w:rsidP="000C651C">
      <w:r>
        <w:tab/>
      </w:r>
      <w:r>
        <w:tab/>
      </w:r>
      <w:r>
        <w:tab/>
      </w:r>
      <w:r>
        <w:tab/>
        <w:t>}</w:t>
      </w:r>
    </w:p>
    <w:p w:rsidR="000C651C" w:rsidRDefault="000C651C" w:rsidP="000C651C">
      <w:r>
        <w:tab/>
      </w:r>
      <w:r>
        <w:tab/>
      </w:r>
      <w:r>
        <w:tab/>
        <w:t>td{border:1px solid black;</w:t>
      </w:r>
    </w:p>
    <w:p w:rsidR="000C651C" w:rsidRDefault="000C651C" w:rsidP="000C651C">
      <w:r>
        <w:tab/>
      </w:r>
      <w:r>
        <w:tab/>
      </w:r>
      <w:r>
        <w:tab/>
      </w:r>
      <w:r>
        <w:tab/>
        <w:t>}</w:t>
      </w:r>
    </w:p>
    <w:p w:rsidR="000C651C" w:rsidRDefault="000C651C" w:rsidP="000C651C">
      <w:r>
        <w:tab/>
      </w:r>
      <w:r>
        <w:tab/>
      </w:r>
      <w:r>
        <w:tab/>
        <w:t>table{border-collapse:collapse;</w:t>
      </w:r>
    </w:p>
    <w:p w:rsidR="000C651C" w:rsidRDefault="000C651C" w:rsidP="000C651C">
      <w:r>
        <w:tab/>
      </w:r>
      <w:r>
        <w:tab/>
      </w:r>
      <w:r>
        <w:tab/>
      </w:r>
      <w:r>
        <w:tab/>
        <w:t>}</w:t>
      </w:r>
    </w:p>
    <w:p w:rsidR="000C651C" w:rsidRDefault="000C651C" w:rsidP="000C651C">
      <w:r>
        <w:tab/>
      </w:r>
      <w:r>
        <w:tab/>
        <w:t>&lt;/style&gt;</w:t>
      </w:r>
    </w:p>
    <w:p w:rsidR="000C651C" w:rsidRDefault="000C651C" w:rsidP="000C651C">
      <w:r>
        <w:tab/>
        <w:t>&lt;/head&gt;</w:t>
      </w:r>
    </w:p>
    <w:p w:rsidR="000C651C" w:rsidRDefault="000C651C" w:rsidP="000C651C">
      <w:r>
        <w:tab/>
        <w:t>&lt;body&gt;</w:t>
      </w:r>
    </w:p>
    <w:p w:rsidR="000C651C" w:rsidRDefault="000C651C" w:rsidP="000C651C">
      <w:r>
        <w:tab/>
        <w:t>&lt;p&gt;&lt;center&gt;&lt;h1 style="color:red"&gt;Comment fonctionne un etre pluricellulaire?&lt;/p&gt;&lt;/center&gt;&lt;/h1&gt;</w:t>
      </w:r>
    </w:p>
    <w:p w:rsidR="000C651C" w:rsidRDefault="000C651C" w:rsidP="000C651C">
      <w:r>
        <w:tab/>
        <w:t>&lt;p&gt;&lt;h2 style="color:green"&gt;Problematique:&lt;/p&gt;&lt;/h2&gt;</w:t>
      </w:r>
    </w:p>
    <w:p w:rsidR="000C651C" w:rsidRDefault="000C651C" w:rsidP="000C651C">
      <w:r>
        <w:tab/>
        <w:t>&lt;/body&gt;</w:t>
      </w:r>
    </w:p>
    <w:p w:rsidR="000C651C" w:rsidRDefault="000C651C" w:rsidP="000C651C">
      <w:r>
        <w:tab/>
        <w:t xml:space="preserve"> &lt;table style="width:100%"&gt;</w:t>
      </w:r>
    </w:p>
    <w:p w:rsidR="000C651C" w:rsidRDefault="000C651C" w:rsidP="000C651C">
      <w:r>
        <w:t xml:space="preserve">  &lt;tr&gt;</w:t>
      </w:r>
    </w:p>
    <w:p w:rsidR="000C651C" w:rsidRDefault="000C651C" w:rsidP="000C651C">
      <w:r>
        <w:t xml:space="preserve">    &lt;td&gt;Problematique&lt;/td&gt;</w:t>
      </w:r>
    </w:p>
    <w:p w:rsidR="000C651C" w:rsidRDefault="000C651C" w:rsidP="000C651C">
      <w:r>
        <w:t xml:space="preserve">    &lt;td&gt;- Observations microscopiques</w:t>
      </w:r>
    </w:p>
    <w:p w:rsidR="000C651C" w:rsidRDefault="000C651C" w:rsidP="000C651C">
      <w:r>
        <w:tab/>
        <w:t>&lt;br&gt;- Niveau d'organisation du vivant&lt;td/&gt;</w:t>
      </w:r>
    </w:p>
    <w:p w:rsidR="000C651C" w:rsidRDefault="000C651C" w:rsidP="000C651C">
      <w:r>
        <w:t xml:space="preserve">    &lt;td&gt;- Structure de la molécule d'ADN</w:t>
      </w:r>
    </w:p>
    <w:p w:rsidR="000C651C" w:rsidRDefault="000C651C" w:rsidP="000C651C">
      <w:r>
        <w:tab/>
        <w:t xml:space="preserve">&lt;br&gt;- Notion de gène et de séquence nucléotidique </w:t>
      </w:r>
    </w:p>
    <w:p w:rsidR="000C651C" w:rsidRDefault="000C651C" w:rsidP="000C651C">
      <w:r>
        <w:tab/>
        <w:t>&lt;br&gt;- La spécificité cellulaire résulte de l'expression partielle de l'ADN&lt;/td&gt;</w:t>
      </w:r>
    </w:p>
    <w:p w:rsidR="000C651C" w:rsidRDefault="000C651C" w:rsidP="000C651C">
      <w:r>
        <w:tab/>
        <w:t>&lt;td&gt; Reponse à la problématique &lt;/td&gt;</w:t>
      </w:r>
    </w:p>
    <w:p w:rsidR="000C651C" w:rsidRDefault="000C651C" w:rsidP="000C651C">
      <w:r>
        <w:t xml:space="preserve">  &lt;/tr&gt;</w:t>
      </w:r>
    </w:p>
    <w:p w:rsidR="000C651C" w:rsidRDefault="000C651C" w:rsidP="000C651C">
      <w:r>
        <w:t xml:space="preserve">  &lt;tr&gt;</w:t>
      </w:r>
    </w:p>
    <w:p w:rsidR="000C651C" w:rsidRDefault="000C651C" w:rsidP="000C651C">
      <w:r>
        <w:tab/>
        <w:t xml:space="preserve">&lt;td&gt; Texte: En quoi les différents niveaux d'ordganisation d'un </w:t>
      </w:r>
    </w:p>
    <w:p w:rsidR="000C651C" w:rsidRDefault="000C651C" w:rsidP="000C651C">
      <w:r>
        <w:lastRenderedPageBreak/>
        <w:tab/>
        <w:t>&lt;br&gt; etre vivant pluricellulaire lui permettent de fonctionner&lt;/td&gt;</w:t>
      </w:r>
    </w:p>
    <w:p w:rsidR="000C651C" w:rsidRDefault="000C651C" w:rsidP="000C651C"/>
    <w:p w:rsidR="000C651C" w:rsidRDefault="000C651C" w:rsidP="000C651C">
      <w:r>
        <w:tab/>
        <w:t xml:space="preserve"> &lt;/table&gt;</w:t>
      </w:r>
    </w:p>
    <w:p w:rsidR="000C651C" w:rsidRDefault="000C651C" w:rsidP="000C651C">
      <w:r>
        <w:tab/>
        <w:t>&lt;/body&gt;</w:t>
      </w:r>
    </w:p>
    <w:p w:rsidR="000C651C" w:rsidRDefault="000C651C" w:rsidP="000C651C">
      <w:r>
        <w:tab/>
        <w:t>&lt;/html&gt;</w:t>
      </w:r>
    </w:p>
    <w:p w:rsidR="0095180C" w:rsidRDefault="000C651C" w:rsidP="000C651C">
      <w:r>
        <w:tab/>
      </w:r>
      <w:bookmarkStart w:id="0" w:name="_GoBack"/>
      <w:bookmarkEnd w:id="0"/>
    </w:p>
    <w:sectPr w:rsidR="00951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1C"/>
    <w:rsid w:val="000C651C"/>
    <w:rsid w:val="0095180C"/>
    <w:rsid w:val="00A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12CFF-63E2-4E95-9317-7998D350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9BB82FA3</Template>
  <TotalTime>0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LACLAU</dc:creator>
  <cp:keywords/>
  <dc:description/>
  <cp:lastModifiedBy>Eliza LACLAU</cp:lastModifiedBy>
  <cp:revision>1</cp:revision>
  <dcterms:created xsi:type="dcterms:W3CDTF">2019-05-07T07:28:00Z</dcterms:created>
  <dcterms:modified xsi:type="dcterms:W3CDTF">2019-05-07T07:28:00Z</dcterms:modified>
</cp:coreProperties>
</file>