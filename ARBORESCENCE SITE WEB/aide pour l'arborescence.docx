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62" w:rsidRDefault="009F5A62">
      <w:r>
        <w:rPr>
          <w:noProof/>
          <w:lang w:eastAsia="fr-FR"/>
        </w:rPr>
        <w:drawing>
          <wp:inline distT="0" distB="0" distL="0" distR="0">
            <wp:extent cx="5372850" cy="3667637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C1EF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62" w:rsidRDefault="009F5A62"/>
    <w:p w:rsidR="009F5A62" w:rsidRDefault="009F5A62"/>
    <w:p w:rsidR="009F5A62" w:rsidRDefault="009F5A62"/>
    <w:p w:rsidR="009F5A62" w:rsidRDefault="009F5A62">
      <w:r>
        <w:rPr>
          <w:noProof/>
          <w:lang w:eastAsia="fr-FR"/>
        </w:rPr>
        <w:drawing>
          <wp:inline distT="0" distB="0" distL="0" distR="0" wp14:anchorId="3E6CE52C" wp14:editId="72A0AB24">
            <wp:extent cx="6201361" cy="3990975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C8C8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156" cy="400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62" w:rsidRDefault="009F5A62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539C6" wp14:editId="38D62E68">
                <wp:simplePos x="0" y="0"/>
                <wp:positionH relativeFrom="margin">
                  <wp:posOffset>-833120</wp:posOffset>
                </wp:positionH>
                <wp:positionV relativeFrom="paragraph">
                  <wp:posOffset>-623570</wp:posOffset>
                </wp:positionV>
                <wp:extent cx="7410450" cy="461010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46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F5A62" w:rsidRDefault="009F5A6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7C246BA" wp14:editId="132000D3">
                                  <wp:extent cx="7077075" cy="4610100"/>
                                  <wp:effectExtent l="0" t="0" r="9525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CCCDBF1.tmp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41994" cy="46523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539C6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65.6pt;margin-top:-49.1pt;width:583.5pt;height:36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" fillcolor="white [3201]" strokecolor="white [3212]" strokeweight=".5pt">
                <v:textbox>
                  <w:txbxContent>
                    <w:p w:rsidR="009F5A62" w:rsidRDefault="009F5A62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7C246BA" wp14:editId="132000D3">
                            <wp:extent cx="7077075" cy="4610100"/>
                            <wp:effectExtent l="0" t="0" r="9525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CCCDBF1.tmp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41994" cy="46523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5A62" w:rsidRDefault="009F5A62"/>
    <w:p w:rsidR="009F5A62" w:rsidRDefault="009F5A62"/>
    <w:p w:rsidR="009F5A62" w:rsidRDefault="009F5A62"/>
    <w:p w:rsidR="009F5A62" w:rsidRDefault="009F5A62"/>
    <w:p w:rsidR="009F5A62" w:rsidRDefault="009F5A62"/>
    <w:p w:rsidR="009F5A62" w:rsidRDefault="009F5A62"/>
    <w:p w:rsidR="009F5A62" w:rsidRDefault="009F5A62"/>
    <w:p w:rsidR="000937DF" w:rsidRDefault="000937DF"/>
    <w:p w:rsidR="000937DF" w:rsidRDefault="000937DF"/>
    <w:p w:rsidR="000937DF" w:rsidRDefault="000937DF"/>
    <w:p w:rsidR="000937DF" w:rsidRDefault="000937DF"/>
    <w:p w:rsidR="000937DF" w:rsidRDefault="000937DF"/>
    <w:p w:rsidR="000937DF" w:rsidRDefault="000937DF"/>
    <w:p w:rsidR="000937DF" w:rsidRDefault="000937DF">
      <w:bookmarkStart w:id="0" w:name="_GoBack"/>
      <w:bookmarkEnd w:id="0"/>
    </w:p>
    <w:p w:rsidR="000937DF" w:rsidRDefault="000937DF"/>
    <w:p w:rsidR="000937DF" w:rsidRDefault="000937DF">
      <w:r>
        <w:rPr>
          <w:noProof/>
          <w:lang w:eastAsia="fr-FR"/>
        </w:rPr>
        <w:drawing>
          <wp:inline distT="0" distB="0" distL="0" distR="0">
            <wp:extent cx="6460490" cy="2891408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CF8D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56" cy="290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A62" w:rsidRDefault="009F5A62" w:rsidP="009F5A62">
      <w:pPr>
        <w:spacing w:after="0" w:line="240" w:lineRule="auto"/>
      </w:pPr>
      <w:r>
        <w:separator/>
      </w:r>
    </w:p>
  </w:endnote>
  <w:endnote w:type="continuationSeparator" w:id="0">
    <w:p w:rsidR="009F5A62" w:rsidRDefault="009F5A62" w:rsidP="009F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A62" w:rsidRDefault="009F5A62" w:rsidP="009F5A62">
      <w:pPr>
        <w:spacing w:after="0" w:line="240" w:lineRule="auto"/>
      </w:pPr>
      <w:r>
        <w:separator/>
      </w:r>
    </w:p>
  </w:footnote>
  <w:footnote w:type="continuationSeparator" w:id="0">
    <w:p w:rsidR="009F5A62" w:rsidRDefault="009F5A62" w:rsidP="009F5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62"/>
    <w:rsid w:val="000937DF"/>
    <w:rsid w:val="0095180C"/>
    <w:rsid w:val="009F5A62"/>
    <w:rsid w:val="00A3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EC6B7"/>
  <w15:chartTrackingRefBased/>
  <w15:docId w15:val="{608965A3-0E8C-48EB-BC27-9E7FF695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5A62"/>
  </w:style>
  <w:style w:type="paragraph" w:styleId="Pieddepage">
    <w:name w:val="footer"/>
    <w:basedOn w:val="Normal"/>
    <w:link w:val="PieddepageCar"/>
    <w:uiPriority w:val="99"/>
    <w:unhideWhenUsed/>
    <w:rsid w:val="009F5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5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767C0BA5</Template>
  <TotalTime>5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LACLAU</dc:creator>
  <cp:keywords/>
  <dc:description/>
  <cp:lastModifiedBy>Eliza LACLAU</cp:lastModifiedBy>
  <cp:revision>2</cp:revision>
  <dcterms:created xsi:type="dcterms:W3CDTF">2019-04-30T06:47:00Z</dcterms:created>
  <dcterms:modified xsi:type="dcterms:W3CDTF">2019-04-30T06:53:00Z</dcterms:modified>
</cp:coreProperties>
</file>